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D9B" w:rsidRDefault="00AD53B4" w:rsidP="00AD53B4">
      <w:pPr>
        <w:spacing w:after="0"/>
      </w:pPr>
      <w:r>
        <w:t xml:space="preserve">Name: </w:t>
      </w:r>
      <w:proofErr w:type="spellStart"/>
      <w:r w:rsidR="00027D9B">
        <w:t>Ezugwu</w:t>
      </w:r>
      <w:proofErr w:type="spellEnd"/>
      <w:r w:rsidR="00027D9B">
        <w:t xml:space="preserve"> Samson </w:t>
      </w:r>
      <w:proofErr w:type="spellStart"/>
      <w:r w:rsidR="00027D9B">
        <w:t>Iloha</w:t>
      </w:r>
      <w:proofErr w:type="spellEnd"/>
      <w:r w:rsidR="00027D9B">
        <w:t xml:space="preserve">  </w:t>
      </w:r>
    </w:p>
    <w:p w:rsidR="00027D9B" w:rsidRDefault="009C59B8" w:rsidP="00AD53B4">
      <w:pPr>
        <w:spacing w:after="0"/>
      </w:pPr>
      <w:r>
        <w:t>P</w:t>
      </w:r>
      <w:r w:rsidR="00AD53B4">
        <w:t>ro</w:t>
      </w:r>
      <w:r>
        <w:t xml:space="preserve">fession: </w:t>
      </w:r>
      <w:r w:rsidR="00AD53B4">
        <w:t xml:space="preserve"> </w:t>
      </w:r>
      <w:r w:rsidR="00027D9B">
        <w:t xml:space="preserve">Full-Stack Software Developer  </w:t>
      </w:r>
    </w:p>
    <w:p w:rsidR="00027D9B" w:rsidRDefault="00027D9B" w:rsidP="00AD53B4">
      <w:pPr>
        <w:spacing w:after="0"/>
      </w:pPr>
      <w:r>
        <w:t xml:space="preserve">Location: </w:t>
      </w:r>
      <w:r w:rsidR="00DF29C1">
        <w:t>E</w:t>
      </w:r>
      <w:r>
        <w:t>nugu state</w:t>
      </w:r>
    </w:p>
    <w:p w:rsidR="00027D9B" w:rsidRDefault="00027D9B" w:rsidP="00AD53B4">
      <w:pPr>
        <w:spacing w:after="0"/>
      </w:pPr>
      <w:r>
        <w:t>Phone: +234 7082865002</w:t>
      </w:r>
    </w:p>
    <w:p w:rsidR="00027D9B" w:rsidRDefault="00027D9B" w:rsidP="00AD53B4">
      <w:pPr>
        <w:spacing w:after="0"/>
      </w:pPr>
      <w:r>
        <w:t xml:space="preserve">Email: gracekid509@gmail.com  </w:t>
      </w:r>
    </w:p>
    <w:p w:rsidR="00027D9B" w:rsidRDefault="00DF29C1" w:rsidP="00AD53B4">
      <w:pPr>
        <w:spacing w:after="0"/>
      </w:pPr>
      <w:proofErr w:type="spellStart"/>
      <w:r>
        <w:t>Git</w:t>
      </w:r>
      <w:proofErr w:type="spellEnd"/>
      <w:r>
        <w:t xml:space="preserve"> </w:t>
      </w:r>
      <w:proofErr w:type="gramStart"/>
      <w:r w:rsidR="009C59B8">
        <w:t>H</w:t>
      </w:r>
      <w:r>
        <w:t>ub :</w:t>
      </w:r>
      <w:proofErr w:type="gramEnd"/>
      <w:r>
        <w:t xml:space="preserve"> grace-kid </w:t>
      </w:r>
      <w:r w:rsidR="00027D9B">
        <w:t xml:space="preserve">  </w:t>
      </w:r>
    </w:p>
    <w:p w:rsidR="00027D9B" w:rsidRDefault="00DF29C1" w:rsidP="00AD53B4">
      <w:pPr>
        <w:spacing w:after="0"/>
      </w:pPr>
      <w:r>
        <w:t>______________________________________________________________________________</w:t>
      </w:r>
      <w:r w:rsidR="00050EB1">
        <w:t>__________________</w:t>
      </w:r>
    </w:p>
    <w:p w:rsidR="00027D9B" w:rsidRDefault="00027D9B" w:rsidP="00AD53B4">
      <w:pPr>
        <w:spacing w:after="0"/>
      </w:pPr>
      <w:r>
        <w:t xml:space="preserve"> Profile Summary  </w:t>
      </w:r>
    </w:p>
    <w:p w:rsidR="00027D9B" w:rsidRDefault="00027D9B" w:rsidP="00AD53B4">
      <w:pPr>
        <w:spacing w:after="0"/>
      </w:pPr>
      <w:r>
        <w:t xml:space="preserve">Passionate and results-driven full-stack software </w:t>
      </w:r>
      <w:proofErr w:type="gramStart"/>
      <w:r>
        <w:t>developer specializing</w:t>
      </w:r>
      <w:proofErr w:type="gramEnd"/>
      <w:r>
        <w:t xml:space="preserve"> in building dynamic and responsive web and mobile applications using modern technologies such as React and React Native. </w:t>
      </w:r>
      <w:proofErr w:type="gramStart"/>
      <w:r>
        <w:t>Proficient in developing scalable, user-friendly solutions with a keen eye for detail and performance optimization.</w:t>
      </w:r>
      <w:proofErr w:type="gramEnd"/>
      <w:r>
        <w:t xml:space="preserve"> Experienced in both frontend and backend development, with a solid foundation in software engineering principles. </w:t>
      </w:r>
      <w:proofErr w:type="gramStart"/>
      <w:r>
        <w:t>Dedicated to delivering high-quality code and innovative solutions.</w:t>
      </w:r>
      <w:proofErr w:type="gramEnd"/>
      <w:r>
        <w:t xml:space="preserve">  </w:t>
      </w:r>
    </w:p>
    <w:p w:rsidR="00027D9B" w:rsidRDefault="00027D9B" w:rsidP="00AD53B4">
      <w:pPr>
        <w:spacing w:after="0"/>
      </w:pPr>
    </w:p>
    <w:p w:rsidR="00027D9B" w:rsidRDefault="00DF29C1" w:rsidP="00AD53B4">
      <w:pPr>
        <w:spacing w:after="0"/>
      </w:pPr>
      <w:r>
        <w:t>__________________________________________________________________________________</w:t>
      </w:r>
      <w:r w:rsidR="00050EB1">
        <w:t>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Skills  </w:t>
      </w:r>
    </w:p>
    <w:p w:rsidR="00027D9B" w:rsidRDefault="00027D9B" w:rsidP="00AD53B4">
      <w:pPr>
        <w:spacing w:after="0"/>
      </w:pPr>
      <w:r>
        <w:t xml:space="preserve">Frontend Development: React.js, React Native, HTML5, CSS3, JavaScript, </w:t>
      </w:r>
      <w:proofErr w:type="spellStart"/>
      <w:r>
        <w:t>Vite</w:t>
      </w:r>
      <w:proofErr w:type="spellEnd"/>
      <w:r>
        <w:t xml:space="preserve">  </w:t>
      </w:r>
    </w:p>
    <w:p w:rsidR="00027D9B" w:rsidRDefault="00027D9B" w:rsidP="00AD53B4">
      <w:pPr>
        <w:spacing w:after="0"/>
      </w:pPr>
      <w:r>
        <w:t xml:space="preserve">Backend Development: Node.js, Express.js, </w:t>
      </w:r>
      <w:proofErr w:type="spellStart"/>
      <w:r>
        <w:t>MySQL</w:t>
      </w:r>
      <w:proofErr w:type="spellEnd"/>
      <w:r>
        <w:t xml:space="preserve">  </w:t>
      </w:r>
    </w:p>
    <w:p w:rsidR="00027D9B" w:rsidRDefault="00027D9B" w:rsidP="00AD53B4">
      <w:pPr>
        <w:spacing w:after="0"/>
      </w:pPr>
      <w:r>
        <w:t xml:space="preserve">Mobile Development: React Native for cross-platform mobile apps  </w:t>
      </w:r>
    </w:p>
    <w:p w:rsidR="00027D9B" w:rsidRDefault="00027D9B" w:rsidP="00AD53B4">
      <w:pPr>
        <w:spacing w:after="0"/>
      </w:pPr>
      <w:r>
        <w:t xml:space="preserve">State Management: </w:t>
      </w:r>
      <w:proofErr w:type="spellStart"/>
      <w:r>
        <w:t>Redux</w:t>
      </w:r>
      <w:proofErr w:type="spellEnd"/>
      <w:r>
        <w:t xml:space="preserve">, Context API  </w:t>
      </w:r>
    </w:p>
    <w:p w:rsidR="00027D9B" w:rsidRDefault="00027D9B" w:rsidP="00AD53B4">
      <w:pPr>
        <w:spacing w:after="0"/>
      </w:pPr>
      <w:r>
        <w:t xml:space="preserve">Authentication &amp; Security: JWT, </w:t>
      </w:r>
      <w:proofErr w:type="spellStart"/>
      <w:r>
        <w:t>bcrypt</w:t>
      </w:r>
      <w:proofErr w:type="spellEnd"/>
      <w:r>
        <w:t xml:space="preserve">  </w:t>
      </w:r>
    </w:p>
    <w:p w:rsidR="00027D9B" w:rsidRDefault="00027D9B" w:rsidP="00AD53B4">
      <w:pPr>
        <w:spacing w:after="0"/>
      </w:pPr>
      <w:r>
        <w:t xml:space="preserve">APIs: </w:t>
      </w:r>
      <w:proofErr w:type="spellStart"/>
      <w:r>
        <w:t>RESTful</w:t>
      </w:r>
      <w:proofErr w:type="spellEnd"/>
      <w:r>
        <w:t xml:space="preserve"> API development and integration  </w:t>
      </w:r>
    </w:p>
    <w:p w:rsidR="00027D9B" w:rsidRDefault="00027D9B" w:rsidP="00AD53B4">
      <w:pPr>
        <w:spacing w:after="0"/>
      </w:pPr>
      <w:r>
        <w:t xml:space="preserve">Version Control: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GitHub</w:t>
      </w:r>
      <w:proofErr w:type="spellEnd"/>
      <w:r>
        <w:t xml:space="preserve">  </w:t>
      </w:r>
    </w:p>
    <w:p w:rsidR="00027D9B" w:rsidRDefault="00027D9B" w:rsidP="00AD53B4">
      <w:pPr>
        <w:spacing w:after="0"/>
      </w:pPr>
      <w:r>
        <w:t xml:space="preserve">Deployment &amp; Hosting: Railway, Render  </w:t>
      </w:r>
    </w:p>
    <w:p w:rsidR="00027D9B" w:rsidRDefault="00027D9B" w:rsidP="00AD53B4">
      <w:pPr>
        <w:spacing w:after="0"/>
      </w:pPr>
      <w:r>
        <w:t xml:space="preserve">Other Tools: EJS, </w:t>
      </w:r>
      <w:proofErr w:type="spellStart"/>
      <w:r>
        <w:t>Vite</w:t>
      </w:r>
      <w:proofErr w:type="spellEnd"/>
      <w:r>
        <w:t xml:space="preserve">, Postman  </w:t>
      </w:r>
    </w:p>
    <w:p w:rsidR="00027D9B" w:rsidRDefault="00027D9B" w:rsidP="00AD53B4">
      <w:pPr>
        <w:spacing w:after="0"/>
      </w:pPr>
    </w:p>
    <w:p w:rsidR="00027D9B" w:rsidRDefault="00DF29C1" w:rsidP="00AD53B4">
      <w:pPr>
        <w:spacing w:after="0"/>
      </w:pPr>
      <w:r>
        <w:t>__________________________________________________________________________________</w:t>
      </w:r>
      <w:r w:rsidR="00050EB1">
        <w:t>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Professional Experience  </w:t>
      </w:r>
    </w:p>
    <w:p w:rsidR="00027D9B" w:rsidRDefault="00027D9B" w:rsidP="00AD53B4">
      <w:pPr>
        <w:spacing w:after="0"/>
      </w:pPr>
      <w:r>
        <w:t xml:space="preserve">Full-Stack Developer </w:t>
      </w:r>
    </w:p>
    <w:p w:rsidR="00027D9B" w:rsidRDefault="00AD53B4" w:rsidP="00AD53B4">
      <w:pPr>
        <w:spacing w:after="0"/>
      </w:pPr>
      <w:r>
        <w:t>Date: [2023</w:t>
      </w:r>
      <w:r w:rsidR="00027D9B">
        <w:t xml:space="preserve"> - Present]  </w:t>
      </w:r>
    </w:p>
    <w:p w:rsidR="00027D9B" w:rsidRDefault="00027D9B" w:rsidP="00AD53B4">
      <w:pPr>
        <w:spacing w:after="0"/>
      </w:pPr>
      <w:r>
        <w:t xml:space="preserve">Developed and maintained dynamic web applications using React and Node.js.  </w:t>
      </w:r>
    </w:p>
    <w:p w:rsidR="00027D9B" w:rsidRDefault="00027D9B" w:rsidP="00AD53B4">
      <w:pPr>
        <w:spacing w:after="0"/>
      </w:pPr>
      <w:proofErr w:type="gramStart"/>
      <w:r>
        <w:t>Built mobile applications using React Native, focusing on performance and user experience.</w:t>
      </w:r>
      <w:proofErr w:type="gramEnd"/>
      <w:r>
        <w:t xml:space="preserve">  </w:t>
      </w:r>
    </w:p>
    <w:p w:rsidR="00027D9B" w:rsidRDefault="00027D9B" w:rsidP="00AD53B4">
      <w:pPr>
        <w:spacing w:after="0"/>
      </w:pPr>
      <w:r>
        <w:t xml:space="preserve">Integrated secure authentication mechanisms using JWT and </w:t>
      </w:r>
      <w:proofErr w:type="spellStart"/>
      <w:r>
        <w:t>bcrypt</w:t>
      </w:r>
      <w:proofErr w:type="spellEnd"/>
      <w:r>
        <w:t xml:space="preserve">.  </w:t>
      </w:r>
    </w:p>
    <w:p w:rsidR="00027D9B" w:rsidRDefault="00027D9B" w:rsidP="00AD53B4">
      <w:pPr>
        <w:spacing w:after="0"/>
      </w:pPr>
      <w:proofErr w:type="gramStart"/>
      <w:r>
        <w:t xml:space="preserve">Implemented </w:t>
      </w:r>
      <w:proofErr w:type="spellStart"/>
      <w:r>
        <w:t>RESTful</w:t>
      </w:r>
      <w:proofErr w:type="spellEnd"/>
      <w:r>
        <w:t xml:space="preserve"> APIs to connect frontend applications to backend servers.</w:t>
      </w:r>
      <w:proofErr w:type="gramEnd"/>
      <w:r>
        <w:t xml:space="preserve">  </w:t>
      </w:r>
    </w:p>
    <w:p w:rsidR="00027D9B" w:rsidRDefault="00027D9B" w:rsidP="00AD53B4">
      <w:pPr>
        <w:spacing w:after="0"/>
      </w:pPr>
      <w:proofErr w:type="gramStart"/>
      <w:r>
        <w:t>Deployed applications to cloud platforms such as Railway and Render.</w:t>
      </w:r>
      <w:proofErr w:type="gramEnd"/>
      <w:r>
        <w:t xml:space="preserve">  </w:t>
      </w:r>
    </w:p>
    <w:p w:rsidR="00027D9B" w:rsidRDefault="00027D9B" w:rsidP="00AD53B4">
      <w:pPr>
        <w:spacing w:after="0"/>
      </w:pPr>
      <w:r>
        <w:t xml:space="preserve">Collaborated with clients to gather requirements and deliver optimized solutions.  </w:t>
      </w:r>
    </w:p>
    <w:p w:rsidR="00027D9B" w:rsidRDefault="00027D9B" w:rsidP="00AD53B4">
      <w:pPr>
        <w:spacing w:after="0"/>
      </w:pPr>
    </w:p>
    <w:p w:rsidR="00027D9B" w:rsidRDefault="00795507" w:rsidP="00AD53B4">
      <w:pPr>
        <w:spacing w:after="0"/>
      </w:pPr>
      <w:r>
        <w:t>_________________________________________________________________________________</w:t>
      </w:r>
      <w:r w:rsidR="00050EB1">
        <w:t>________________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Notable Projects  </w:t>
      </w:r>
    </w:p>
    <w:p w:rsidR="00027D9B" w:rsidRDefault="00027D9B" w:rsidP="00AD53B4">
      <w:pPr>
        <w:spacing w:after="0"/>
      </w:pPr>
      <w:r>
        <w:t xml:space="preserve">Investment Dashboard System: Implemented features for tracking investments, withdrawals, and monthly profits with a secure login and user management system.  </w:t>
      </w:r>
    </w:p>
    <w:p w:rsidR="00027D9B" w:rsidRDefault="00027D9B" w:rsidP="00AD53B4">
      <w:pPr>
        <w:spacing w:after="0"/>
      </w:pPr>
      <w:r>
        <w:t xml:space="preserve">Real Estate Contract Bidding Platform: Built a platform allowing contractors to bid on real estate contracts, featuring payment integration and secure bidding processes.  </w:t>
      </w:r>
    </w:p>
    <w:p w:rsidR="00027D9B" w:rsidRDefault="00027D9B" w:rsidP="00AD53B4">
      <w:pPr>
        <w:spacing w:after="0"/>
      </w:pPr>
      <w:r>
        <w:lastRenderedPageBreak/>
        <w:t xml:space="preserve">Live Chat System: Real-time private chat feature using Node.js and EJS, enabling users to have secure one-on-one conversations.  </w:t>
      </w:r>
    </w:p>
    <w:p w:rsidR="00027D9B" w:rsidRDefault="00027D9B" w:rsidP="00AD53B4">
      <w:pPr>
        <w:spacing w:after="0"/>
      </w:pPr>
    </w:p>
    <w:p w:rsidR="00027D9B" w:rsidRDefault="00795507" w:rsidP="00AD53B4">
      <w:pPr>
        <w:spacing w:after="0"/>
      </w:pPr>
      <w:r>
        <w:t>___________________________________________________________________________________</w:t>
      </w:r>
      <w:r w:rsidR="00050EB1">
        <w:t>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Education  </w:t>
      </w:r>
    </w:p>
    <w:p w:rsidR="00027D9B" w:rsidRDefault="00027D9B" w:rsidP="00AD53B4">
      <w:pPr>
        <w:spacing w:after="0"/>
      </w:pPr>
      <w:r>
        <w:t xml:space="preserve">Bachelor of Engineering in Computer Engineering  </w:t>
      </w:r>
    </w:p>
    <w:p w:rsidR="00027D9B" w:rsidRDefault="00795507" w:rsidP="00AD53B4">
      <w:pPr>
        <w:spacing w:after="0"/>
      </w:pPr>
      <w:r>
        <w:t xml:space="preserve">Enugu state university of science and </w:t>
      </w:r>
      <w:proofErr w:type="gramStart"/>
      <w:r>
        <w:t xml:space="preserve">technology </w:t>
      </w:r>
      <w:r w:rsidR="00027D9B">
        <w:t>,</w:t>
      </w:r>
      <w:proofErr w:type="gramEnd"/>
      <w:r w:rsidR="00027D9B">
        <w:t xml:space="preserve"> Graduation Year: 2027  </w:t>
      </w:r>
    </w:p>
    <w:p w:rsidR="00027D9B" w:rsidRDefault="00027D9B" w:rsidP="00AD53B4">
      <w:pPr>
        <w:spacing w:after="0"/>
      </w:pPr>
    </w:p>
    <w:p w:rsidR="00027D9B" w:rsidRDefault="00795507" w:rsidP="00AD53B4">
      <w:pPr>
        <w:spacing w:after="0"/>
      </w:pPr>
      <w:r>
        <w:t>________________________________________________________________________________</w:t>
      </w:r>
      <w:r w:rsidR="00050EB1">
        <w:t>_________________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  <w:r>
        <w:t xml:space="preserve"> Additional Information  </w:t>
      </w:r>
    </w:p>
    <w:p w:rsidR="00027D9B" w:rsidRDefault="00027D9B" w:rsidP="00AD53B4">
      <w:pPr>
        <w:spacing w:after="0"/>
      </w:pPr>
      <w:r>
        <w:t xml:space="preserve">Languages: English  </w:t>
      </w:r>
    </w:p>
    <w:p w:rsidR="00027D9B" w:rsidRDefault="00027D9B" w:rsidP="00AD53B4">
      <w:pPr>
        <w:spacing w:after="0"/>
      </w:pPr>
      <w:r>
        <w:t xml:space="preserve">Hobbies: Exploring new technologies, contributing to open-source projects, and building innovative solutions.  </w:t>
      </w:r>
    </w:p>
    <w:p w:rsidR="00027D9B" w:rsidRDefault="00027D9B" w:rsidP="00AD53B4">
      <w:pPr>
        <w:spacing w:after="0"/>
      </w:pPr>
    </w:p>
    <w:p w:rsidR="00027D9B" w:rsidRDefault="00027D9B" w:rsidP="00AD53B4">
      <w:pPr>
        <w:spacing w:after="0"/>
      </w:pPr>
    </w:p>
    <w:sectPr w:rsidR="00027D9B" w:rsidSect="00AD53B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63A8B"/>
    <w:multiLevelType w:val="hybridMultilevel"/>
    <w:tmpl w:val="6FCEC476"/>
    <w:lvl w:ilvl="0" w:tplc="C2EA14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40B2"/>
    <w:multiLevelType w:val="hybridMultilevel"/>
    <w:tmpl w:val="43F44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CD5046"/>
    <w:multiLevelType w:val="hybridMultilevel"/>
    <w:tmpl w:val="A2422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6306"/>
    <w:multiLevelType w:val="hybridMultilevel"/>
    <w:tmpl w:val="4EA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7F7EF3"/>
    <w:multiLevelType w:val="hybridMultilevel"/>
    <w:tmpl w:val="4D18FAE4"/>
    <w:lvl w:ilvl="0" w:tplc="215E87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31579E"/>
    <w:multiLevelType w:val="hybridMultilevel"/>
    <w:tmpl w:val="2034D17A"/>
    <w:lvl w:ilvl="0" w:tplc="A588D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A82E39"/>
    <w:multiLevelType w:val="hybridMultilevel"/>
    <w:tmpl w:val="0FAC7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6879EF"/>
    <w:multiLevelType w:val="hybridMultilevel"/>
    <w:tmpl w:val="4B08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5E42D0"/>
    <w:multiLevelType w:val="hybridMultilevel"/>
    <w:tmpl w:val="F7B68500"/>
    <w:lvl w:ilvl="0" w:tplc="8F1A4F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320FA"/>
    <w:multiLevelType w:val="hybridMultilevel"/>
    <w:tmpl w:val="BFF834E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027D9B"/>
    <w:rsid w:val="00027D9B"/>
    <w:rsid w:val="00050EB1"/>
    <w:rsid w:val="000F0C2C"/>
    <w:rsid w:val="00795507"/>
    <w:rsid w:val="008B5AED"/>
    <w:rsid w:val="009C59B8"/>
    <w:rsid w:val="00AD53B4"/>
    <w:rsid w:val="00DF29C1"/>
    <w:rsid w:val="00F42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3B4"/>
  </w:style>
  <w:style w:type="paragraph" w:styleId="Heading1">
    <w:name w:val="heading 1"/>
    <w:basedOn w:val="Normal"/>
    <w:next w:val="Normal"/>
    <w:link w:val="Heading1Char"/>
    <w:uiPriority w:val="9"/>
    <w:qFormat/>
    <w:rsid w:val="00AD5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3B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3B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3B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3B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3B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3B4"/>
    <w:pPr>
      <w:ind w:left="720"/>
      <w:contextualSpacing/>
    </w:pPr>
  </w:style>
  <w:style w:type="paragraph" w:styleId="NoSpacing">
    <w:name w:val="No Spacing"/>
    <w:uiPriority w:val="1"/>
    <w:qFormat/>
    <w:rsid w:val="00AD53B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D53B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53B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53B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5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D53B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D53B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D53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D53B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D53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3B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53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53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AD53B4"/>
    <w:rPr>
      <w:b/>
      <w:bCs/>
    </w:rPr>
  </w:style>
  <w:style w:type="character" w:styleId="Emphasis">
    <w:name w:val="Emphasis"/>
    <w:basedOn w:val="DefaultParagraphFont"/>
    <w:uiPriority w:val="20"/>
    <w:qFormat/>
    <w:rsid w:val="00AD53B4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53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D53B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3B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3B4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D53B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D53B4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D53B4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D53B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53B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3B4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Ejiofor Makuochukwu Alexander</dc:creator>
  <cp:lastModifiedBy>Ejiofor Makuochukwu Alexander</cp:lastModifiedBy>
  <cp:revision>2</cp:revision>
  <dcterms:created xsi:type="dcterms:W3CDTF">2025-03-24T14:03:00Z</dcterms:created>
  <dcterms:modified xsi:type="dcterms:W3CDTF">2025-03-24T14:03:00Z</dcterms:modified>
</cp:coreProperties>
</file>